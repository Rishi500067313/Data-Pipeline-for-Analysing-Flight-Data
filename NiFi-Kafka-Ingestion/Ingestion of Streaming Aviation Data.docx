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E9256" w14:textId="77777777" w:rsidR="00A62167" w:rsidRDefault="00A62167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p w14:paraId="7BA5C5CE" w14:textId="77777777" w:rsidR="00A62167" w:rsidRDefault="00A62167" w:rsidP="00C6554A">
      <w:pPr>
        <w:pStyle w:val="Photo"/>
      </w:pPr>
    </w:p>
    <w:p w14:paraId="700CFD3D" w14:textId="77777777" w:rsidR="00A62167" w:rsidRDefault="00A62167" w:rsidP="00C6554A">
      <w:pPr>
        <w:pStyle w:val="Photo"/>
      </w:pPr>
    </w:p>
    <w:p w14:paraId="0DEFAC54" w14:textId="77777777" w:rsidR="00A62167" w:rsidRDefault="00A62167" w:rsidP="00C6554A">
      <w:pPr>
        <w:pStyle w:val="Photo"/>
      </w:pPr>
    </w:p>
    <w:p w14:paraId="6BC70E6B" w14:textId="77777777" w:rsidR="00A62167" w:rsidRDefault="00A62167" w:rsidP="00C6554A">
      <w:pPr>
        <w:pStyle w:val="Photo"/>
      </w:pPr>
    </w:p>
    <w:p w14:paraId="40121E90" w14:textId="613705BF" w:rsidR="00A62167" w:rsidRDefault="00CE5AF7" w:rsidP="00A62167">
      <w:pPr>
        <w:pStyle w:val="Photo"/>
      </w:pPr>
      <w:r>
        <w:rPr>
          <w:noProof/>
        </w:rPr>
        <w:drawing>
          <wp:inline distT="0" distB="0" distL="0" distR="0" wp14:anchorId="2D1B3F97" wp14:editId="5A834CE7">
            <wp:extent cx="5654040" cy="18669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  <w:bookmarkEnd w:id="2"/>
      <w:bookmarkEnd w:id="3"/>
      <w:bookmarkEnd w:id="4"/>
    </w:p>
    <w:p w14:paraId="23B848CC" w14:textId="77777777" w:rsidR="00A62167" w:rsidRDefault="00A62167" w:rsidP="00C6554A">
      <w:pPr>
        <w:pStyle w:val="Title"/>
      </w:pPr>
    </w:p>
    <w:p w14:paraId="3B899045" w14:textId="77777777" w:rsidR="00A62167" w:rsidRDefault="00A62167" w:rsidP="00C6554A">
      <w:pPr>
        <w:pStyle w:val="Title"/>
      </w:pPr>
    </w:p>
    <w:p w14:paraId="59A5D38D" w14:textId="6FCD8C3A" w:rsidR="00C6554A" w:rsidRDefault="00CE5AF7" w:rsidP="00C6554A">
      <w:pPr>
        <w:pStyle w:val="Title"/>
      </w:pPr>
      <w:r>
        <w:t>Ingestion of Streaming Aviation Data</w:t>
      </w:r>
    </w:p>
    <w:p w14:paraId="49B1A0A3" w14:textId="6E2BD944" w:rsidR="00C6554A" w:rsidRPr="00D5413C" w:rsidRDefault="00C6554A" w:rsidP="00C6554A">
      <w:pPr>
        <w:pStyle w:val="Subtitle"/>
      </w:pPr>
    </w:p>
    <w:p w14:paraId="75BC247E" w14:textId="572A154E" w:rsidR="002C74C0" w:rsidRDefault="004B349D" w:rsidP="00A62167">
      <w:pPr>
        <w:pStyle w:val="ContactInfo"/>
        <w:jc w:val="left"/>
      </w:pPr>
    </w:p>
    <w:p w14:paraId="04803F7C" w14:textId="47102BF9" w:rsidR="00A62167" w:rsidRDefault="00A62167" w:rsidP="00A62167">
      <w:pPr>
        <w:pStyle w:val="ContactInfo"/>
        <w:jc w:val="left"/>
      </w:pPr>
    </w:p>
    <w:p w14:paraId="5273C493" w14:textId="3E49226E" w:rsidR="00A62167" w:rsidRDefault="00A62167" w:rsidP="00A62167">
      <w:pPr>
        <w:pStyle w:val="ContactInfo"/>
        <w:jc w:val="left"/>
      </w:pPr>
    </w:p>
    <w:p w14:paraId="16BAA670" w14:textId="118FCD50" w:rsidR="00A62167" w:rsidRDefault="00A62167" w:rsidP="00A62167">
      <w:pPr>
        <w:pStyle w:val="ContactInfo"/>
        <w:jc w:val="left"/>
      </w:pPr>
    </w:p>
    <w:p w14:paraId="54C4397F" w14:textId="06DEA943" w:rsidR="00A62167" w:rsidRDefault="00A62167" w:rsidP="00A62167">
      <w:pPr>
        <w:pStyle w:val="ContactInfo"/>
        <w:jc w:val="left"/>
      </w:pPr>
    </w:p>
    <w:p w14:paraId="271026F0" w14:textId="31B2967C" w:rsidR="00A62167" w:rsidRDefault="00A62167" w:rsidP="00A62167">
      <w:pPr>
        <w:pStyle w:val="ContactInfo"/>
        <w:jc w:val="left"/>
      </w:pPr>
    </w:p>
    <w:p w14:paraId="2B43EFF6" w14:textId="68596CD5" w:rsidR="00A62167" w:rsidRDefault="00A62167" w:rsidP="00A62167">
      <w:pPr>
        <w:pStyle w:val="ContactInfo"/>
        <w:jc w:val="left"/>
      </w:pPr>
    </w:p>
    <w:p w14:paraId="49B1179F" w14:textId="29E40C59" w:rsidR="00A62167" w:rsidRDefault="00A62167" w:rsidP="00A62167">
      <w:pPr>
        <w:pStyle w:val="ContactInfo"/>
        <w:jc w:val="left"/>
      </w:pPr>
    </w:p>
    <w:p w14:paraId="2CBA8727" w14:textId="0ADFAE53" w:rsidR="00A62167" w:rsidRDefault="00A62167" w:rsidP="00A62167">
      <w:pPr>
        <w:pStyle w:val="ContactInfo"/>
        <w:jc w:val="left"/>
      </w:pPr>
    </w:p>
    <w:p w14:paraId="422F60BF" w14:textId="2E9F5AE0" w:rsidR="00A62167" w:rsidRDefault="00A62167" w:rsidP="00A62167">
      <w:pPr>
        <w:pStyle w:val="ContactInfo"/>
        <w:jc w:val="left"/>
      </w:pPr>
    </w:p>
    <w:p w14:paraId="326E14E6" w14:textId="44248702" w:rsidR="00A62167" w:rsidRDefault="00A62167" w:rsidP="00A62167">
      <w:pPr>
        <w:pStyle w:val="ContactInfo"/>
        <w:jc w:val="left"/>
      </w:pPr>
    </w:p>
    <w:p w14:paraId="485C2E32" w14:textId="1364FF2C" w:rsidR="00A62167" w:rsidRDefault="00A62167" w:rsidP="00A62167">
      <w:pPr>
        <w:pStyle w:val="ContactInfo"/>
        <w:jc w:val="left"/>
      </w:pPr>
    </w:p>
    <w:p w14:paraId="3646B412" w14:textId="77777777" w:rsidR="00A62167" w:rsidRDefault="00A62167" w:rsidP="00A62167">
      <w:pPr>
        <w:rPr>
          <w:rFonts w:ascii="Times New Roman" w:hAnsi="Times New Roman" w:cs="Times New Roman"/>
          <w:sz w:val="28"/>
          <w:szCs w:val="28"/>
        </w:rPr>
      </w:pPr>
    </w:p>
    <w:p w14:paraId="388B2FBC" w14:textId="1BF7CEF3" w:rsidR="00A62167" w:rsidRDefault="00A62167" w:rsidP="00A62167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A62167">
        <w:rPr>
          <w:rFonts w:ascii="Times New Roman" w:hAnsi="Times New Roman" w:cs="Times New Roman"/>
          <w:i/>
          <w:iCs/>
          <w:color w:val="auto"/>
          <w:sz w:val="28"/>
          <w:szCs w:val="28"/>
        </w:rPr>
        <w:lastRenderedPageBreak/>
        <w:t>Step-1: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Start the Apache NiFi using following commands-</w:t>
      </w:r>
    </w:p>
    <w:p w14:paraId="013F8633" w14:textId="77777777" w:rsidR="00A62167" w:rsidRDefault="00A62167" w:rsidP="00A6216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./nifi-env.sh start</w:t>
      </w:r>
    </w:p>
    <w:p w14:paraId="071A6F0A" w14:textId="16FF15E0" w:rsidR="00257439" w:rsidRPr="000D2005" w:rsidRDefault="00A62167" w:rsidP="000D200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./nifi.sh start</w:t>
      </w:r>
    </w:p>
    <w:p w14:paraId="74B623E0" w14:textId="364AA2EC" w:rsidR="00257439" w:rsidRDefault="00A62167" w:rsidP="00A62167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A62167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Step-2: 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Go to the </w:t>
      </w:r>
      <w:r w:rsidRPr="00A62167">
        <w:rPr>
          <w:rFonts w:ascii="Times New Roman" w:hAnsi="Times New Roman" w:cs="Times New Roman"/>
          <w:color w:val="auto"/>
          <w:sz w:val="28"/>
          <w:szCs w:val="28"/>
          <w:u w:val="single"/>
        </w:rPr>
        <w:t>localhost:8080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to access the NiFi user interface.</w:t>
      </w:r>
    </w:p>
    <w:p w14:paraId="616FE0D0" w14:textId="4C852BA0" w:rsidR="00A62167" w:rsidRDefault="00A62167" w:rsidP="00A62167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257439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Step-3: </w:t>
      </w:r>
      <w:r w:rsidR="00257439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r w:rsidR="00504A93">
        <w:rPr>
          <w:rFonts w:ascii="Times New Roman" w:hAnsi="Times New Roman" w:cs="Times New Roman"/>
          <w:color w:val="auto"/>
          <w:sz w:val="28"/>
          <w:szCs w:val="28"/>
        </w:rPr>
        <w:t>Drag down the following processors one by one:</w:t>
      </w:r>
    </w:p>
    <w:p w14:paraId="2BE77297" w14:textId="1CF55297" w:rsidR="00504A93" w:rsidRDefault="00504A93" w:rsidP="00504A9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InvokeHTTP</w:t>
      </w:r>
    </w:p>
    <w:p w14:paraId="0A6E326A" w14:textId="52604210" w:rsidR="00504A93" w:rsidRDefault="00504A93" w:rsidP="00504A9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SplitJSON</w:t>
      </w:r>
    </w:p>
    <w:p w14:paraId="6AAD5FF6" w14:textId="4952FD17" w:rsidR="00504A93" w:rsidRDefault="00504A93" w:rsidP="00504A9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EvaluateJSONPath</w:t>
      </w:r>
    </w:p>
    <w:p w14:paraId="53073C9D" w14:textId="410A9F55" w:rsidR="00504A93" w:rsidRDefault="00504A93" w:rsidP="00504A9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AttributesToJSON</w:t>
      </w:r>
    </w:p>
    <w:p w14:paraId="4F8F65A0" w14:textId="0992CF8F" w:rsidR="00504A93" w:rsidRDefault="00504A93" w:rsidP="00504A9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PublishKafka</w:t>
      </w:r>
    </w:p>
    <w:p w14:paraId="60314BCE" w14:textId="0DB683BF" w:rsidR="00504A93" w:rsidRDefault="00504A93" w:rsidP="00504A9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ConsumeKafka</w:t>
      </w:r>
      <w:r w:rsidR="008F5FED">
        <w:rPr>
          <w:rFonts w:ascii="Times New Roman" w:hAnsi="Times New Roman" w:cs="Times New Roman"/>
          <w:color w:val="auto"/>
          <w:sz w:val="28"/>
          <w:szCs w:val="28"/>
        </w:rPr>
        <w:t xml:space="preserve"> (Should be of same version as PublishKafka)</w:t>
      </w:r>
    </w:p>
    <w:p w14:paraId="511E06CA" w14:textId="0973C6A3" w:rsidR="00504A93" w:rsidRDefault="00504A93" w:rsidP="00504A9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PutMongoDB</w:t>
      </w:r>
    </w:p>
    <w:p w14:paraId="7630E67F" w14:textId="52F6F9DB" w:rsidR="000D2005" w:rsidRDefault="00504A93" w:rsidP="00504A93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504A93">
        <w:rPr>
          <w:rFonts w:ascii="Times New Roman" w:hAnsi="Times New Roman" w:cs="Times New Roman"/>
          <w:i/>
          <w:iCs/>
          <w:color w:val="auto"/>
          <w:sz w:val="28"/>
          <w:szCs w:val="28"/>
        </w:rPr>
        <w:t>Step-4: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A93">
        <w:rPr>
          <w:rFonts w:ascii="Times New Roman" w:hAnsi="Times New Roman" w:cs="Times New Roman"/>
          <w:sz w:val="28"/>
          <w:szCs w:val="28"/>
        </w:rPr>
        <w:t xml:space="preserve"> </w:t>
      </w:r>
      <w:r w:rsidRPr="00504A93">
        <w:rPr>
          <w:rFonts w:ascii="Times New Roman" w:hAnsi="Times New Roman" w:cs="Times New Roman"/>
          <w:color w:val="auto"/>
          <w:sz w:val="28"/>
          <w:szCs w:val="28"/>
        </w:rPr>
        <w:t>Connect them in this order and specify the relationship among the                processors as shown in the template.</w:t>
      </w:r>
    </w:p>
    <w:p w14:paraId="67DC2B56" w14:textId="77777777" w:rsidR="000D2005" w:rsidRDefault="000D2005" w:rsidP="00504A93">
      <w:pPr>
        <w:rPr>
          <w:rFonts w:ascii="Times New Roman" w:hAnsi="Times New Roman" w:cs="Times New Roman"/>
          <w:color w:val="auto"/>
          <w:sz w:val="28"/>
          <w:szCs w:val="28"/>
        </w:rPr>
      </w:pPr>
    </w:p>
    <w:p w14:paraId="16224E8C" w14:textId="02558443" w:rsidR="00504A93" w:rsidRDefault="00504A93" w:rsidP="00504A9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258896" wp14:editId="774738A8">
            <wp:extent cx="5486400" cy="34467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1328E" w14:textId="733D37CA" w:rsidR="00504A93" w:rsidRPr="00504A93" w:rsidRDefault="00504A93" w:rsidP="00504A9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2419E9" wp14:editId="7AB7B9D8">
            <wp:extent cx="5958840" cy="520319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520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78459" w14:textId="75618847" w:rsidR="00504A93" w:rsidRDefault="00504A93" w:rsidP="00504A9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845226" wp14:editId="3060AEA3">
            <wp:extent cx="5928360" cy="2583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757"/>
                    <a:stretch/>
                  </pic:blipFill>
                  <pic:spPr bwMode="auto">
                    <a:xfrm>
                      <a:off x="0" y="0"/>
                      <a:ext cx="592836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B612E4" w14:textId="2F53ED9E" w:rsidR="00504A93" w:rsidRPr="00504A93" w:rsidRDefault="00504A93" w:rsidP="00504A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Step-5: </w:t>
      </w:r>
      <w:r w:rsidR="008F5FED">
        <w:rPr>
          <w:rFonts w:ascii="Times New Roman" w:hAnsi="Times New Roman" w:cs="Times New Roman"/>
          <w:sz w:val="28"/>
          <w:szCs w:val="28"/>
        </w:rPr>
        <w:t>Start the processor to start the real time stream of data.</w:t>
      </w:r>
    </w:p>
    <w:p w14:paraId="3738647C" w14:textId="77777777" w:rsidR="00504A93" w:rsidRPr="00504A93" w:rsidRDefault="00504A93" w:rsidP="00504A93">
      <w:pPr>
        <w:pStyle w:val="ListParagraph"/>
        <w:ind w:left="1272"/>
        <w:rPr>
          <w:rFonts w:ascii="Times New Roman" w:hAnsi="Times New Roman" w:cs="Times New Roman"/>
          <w:color w:val="auto"/>
          <w:sz w:val="28"/>
          <w:szCs w:val="28"/>
        </w:rPr>
      </w:pPr>
    </w:p>
    <w:sectPr w:rsidR="00504A93" w:rsidRPr="00504A93">
      <w:footerReference w:type="default" r:id="rId11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30B75" w14:textId="77777777" w:rsidR="004B349D" w:rsidRDefault="004B349D" w:rsidP="00C6554A">
      <w:pPr>
        <w:spacing w:before="0" w:after="0" w:line="240" w:lineRule="auto"/>
      </w:pPr>
      <w:r>
        <w:separator/>
      </w:r>
    </w:p>
  </w:endnote>
  <w:endnote w:type="continuationSeparator" w:id="0">
    <w:p w14:paraId="6835F80F" w14:textId="77777777" w:rsidR="004B349D" w:rsidRDefault="004B349D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CEBD4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E5590" w14:textId="77777777" w:rsidR="004B349D" w:rsidRDefault="004B349D" w:rsidP="00C6554A">
      <w:pPr>
        <w:spacing w:before="0" w:after="0" w:line="240" w:lineRule="auto"/>
      </w:pPr>
      <w:r>
        <w:separator/>
      </w:r>
    </w:p>
  </w:footnote>
  <w:footnote w:type="continuationSeparator" w:id="0">
    <w:p w14:paraId="416A7DF3" w14:textId="77777777" w:rsidR="004B349D" w:rsidRDefault="004B349D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9AF3481"/>
    <w:multiLevelType w:val="hybridMultilevel"/>
    <w:tmpl w:val="563820F8"/>
    <w:lvl w:ilvl="0" w:tplc="57DCF952">
      <w:start w:val="1"/>
      <w:numFmt w:val="bullet"/>
      <w:lvlText w:val="-"/>
      <w:lvlJc w:val="left"/>
      <w:pPr>
        <w:ind w:left="120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6840AA8"/>
    <w:multiLevelType w:val="hybridMultilevel"/>
    <w:tmpl w:val="3DA0A650"/>
    <w:lvl w:ilvl="0" w:tplc="BB3C9FC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 w15:restartNumberingAfterBreak="0">
    <w:nsid w:val="31EA1CC8"/>
    <w:multiLevelType w:val="hybridMultilevel"/>
    <w:tmpl w:val="00842C2A"/>
    <w:lvl w:ilvl="0" w:tplc="63C8771C">
      <w:start w:val="1"/>
      <w:numFmt w:val="decimal"/>
      <w:lvlText w:val="%1."/>
      <w:lvlJc w:val="left"/>
      <w:pPr>
        <w:ind w:left="643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5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6F91359"/>
    <w:multiLevelType w:val="hybridMultilevel"/>
    <w:tmpl w:val="95FA46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5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14"/>
  </w:num>
  <w:num w:numId="18">
    <w:abstractNumId w:val="1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C2MDIzMDU0MjE0MjZQ0lEKTi0uzszPAykwrgUA7mOeGSwAAAA="/>
  </w:docVars>
  <w:rsids>
    <w:rsidRoot w:val="00CE5AF7"/>
    <w:rsid w:val="000D2005"/>
    <w:rsid w:val="0015278E"/>
    <w:rsid w:val="002554CD"/>
    <w:rsid w:val="00257439"/>
    <w:rsid w:val="00293B83"/>
    <w:rsid w:val="002B4294"/>
    <w:rsid w:val="00333D0D"/>
    <w:rsid w:val="004B349D"/>
    <w:rsid w:val="004C049F"/>
    <w:rsid w:val="005000E2"/>
    <w:rsid w:val="00504A93"/>
    <w:rsid w:val="0065543B"/>
    <w:rsid w:val="006A3CE7"/>
    <w:rsid w:val="00821F2E"/>
    <w:rsid w:val="008F5FED"/>
    <w:rsid w:val="00A62167"/>
    <w:rsid w:val="00C6554A"/>
    <w:rsid w:val="00CE5AF7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A7E5E"/>
  <w15:chartTrackingRefBased/>
  <w15:docId w15:val="{B82F1341-3921-4C6B-A72B-33F334C04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A62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shi\AppData\Local\Microsoft\Office\16.0\DTS\en-US%7b5CF0F3BD-A0DE-4884-8FA6-1300E7D460EA%7d\%7b1D71E4A0-968E-4C9B-81CF-75C28D0C9FF0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{1D71E4A0-968E-4C9B-81CF-75C28D0C9FF0}tf02835058_win32</Template>
  <TotalTime>76</TotalTime>
  <Pages>4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pandey</dc:creator>
  <cp:keywords/>
  <dc:description/>
  <cp:lastModifiedBy>Rishi Pandey</cp:lastModifiedBy>
  <cp:revision>5</cp:revision>
  <dcterms:created xsi:type="dcterms:W3CDTF">2021-06-17T05:50:00Z</dcterms:created>
  <dcterms:modified xsi:type="dcterms:W3CDTF">2021-06-21T17:51:00Z</dcterms:modified>
</cp:coreProperties>
</file>